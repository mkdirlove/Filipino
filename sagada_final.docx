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-727710</wp:posOffset>
            </wp:positionH>
            <wp:positionV relativeFrom="paragraph">
              <wp:posOffset>-768985</wp:posOffset>
            </wp:positionV>
            <wp:extent cx="7211060" cy="3532505"/>
            <wp:effectExtent l="0" t="0" r="0" b="0"/>
            <wp:wrapTight wrapText="bothSides">
              <wp:wrapPolygon edited="0">
                <wp:start x="-41" y="0"/>
                <wp:lineTo x="-41" y="21370"/>
                <wp:lineTo x="21557" y="21370"/>
                <wp:lineTo x="21557" y="0"/>
                <wp:lineTo x="-41" y="0"/>
              </wp:wrapPolygon>
            </wp:wrapTight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06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-810895</wp:posOffset>
            </wp:positionH>
            <wp:positionV relativeFrom="paragraph">
              <wp:posOffset>2888615</wp:posOffset>
            </wp:positionV>
            <wp:extent cx="7294245" cy="3261995"/>
            <wp:effectExtent l="0" t="0" r="0" b="0"/>
            <wp:wrapTight wrapText="bothSides">
              <wp:wrapPolygon edited="0">
                <wp:start x="-38" y="0"/>
                <wp:lineTo x="-38" y="21367"/>
                <wp:lineTo x="21521" y="21367"/>
                <wp:lineTo x="21521" y="0"/>
                <wp:lineTo x="-38" y="0"/>
              </wp:wrapPolygon>
            </wp:wrapTight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424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-1260" w:hanging="0"/>
        <w:jc w:val="left"/>
        <w:rPr/>
      </w:pPr>
      <w:r>
        <w:rPr/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-895985</wp:posOffset>
            </wp:positionH>
            <wp:positionV relativeFrom="paragraph">
              <wp:posOffset>6073140</wp:posOffset>
            </wp:positionV>
            <wp:extent cx="7273290" cy="3054350"/>
            <wp:effectExtent l="0" t="0" r="0" b="0"/>
            <wp:wrapTight wrapText="bothSides">
              <wp:wrapPolygon edited="0">
                <wp:start x="-32" y="0"/>
                <wp:lineTo x="-32" y="21336"/>
                <wp:lineTo x="21533" y="21336"/>
                <wp:lineTo x="21533" y="0"/>
                <wp:lineTo x="-32" y="0"/>
              </wp:wrapPolygon>
            </wp:wrapTight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329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</w:r>
    </w:p>
    <w:p>
      <w:pPr>
        <w:pStyle w:val="Normal"/>
        <w:bidi w:val="0"/>
        <w:ind w:left="-1260" w:hanging="0"/>
        <w:jc w:val="left"/>
        <w:rPr/>
      </w:pPr>
      <w:r>
        <w:rPr/>
        <w:drawing>
          <wp:anchor behindDoc="0" distT="0" distB="0" distL="114300" distR="114300" simplePos="0" locked="0" layoutInCell="1" allowOverlap="1" relativeHeight="6">
            <wp:simplePos x="0" y="0"/>
            <wp:positionH relativeFrom="column">
              <wp:posOffset>-558165</wp:posOffset>
            </wp:positionH>
            <wp:positionV relativeFrom="paragraph">
              <wp:posOffset>-720090</wp:posOffset>
            </wp:positionV>
            <wp:extent cx="7397750" cy="3236595"/>
            <wp:effectExtent l="0" t="0" r="0" b="0"/>
            <wp:wrapTight wrapText="bothSides">
              <wp:wrapPolygon edited="0">
                <wp:start x="-30" y="0"/>
                <wp:lineTo x="-30" y="21435"/>
                <wp:lineTo x="21507" y="21435"/>
                <wp:lineTo x="21507" y="0"/>
                <wp:lineTo x="-30" y="0"/>
              </wp:wrapPolygon>
            </wp:wrapTight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-1260" w:hanging="0"/>
        <w:jc w:val="left"/>
        <w:rPr/>
      </w:pPr>
      <w:r>
        <w:rPr/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-433070</wp:posOffset>
            </wp:positionH>
            <wp:positionV relativeFrom="paragraph">
              <wp:posOffset>2340610</wp:posOffset>
            </wp:positionV>
            <wp:extent cx="7273290" cy="3818255"/>
            <wp:effectExtent l="0" t="0" r="0" b="0"/>
            <wp:wrapTight wrapText="bothSides">
              <wp:wrapPolygon edited="0">
                <wp:start x="-30" y="0"/>
                <wp:lineTo x="-30" y="21387"/>
                <wp:lineTo x="21538" y="21387"/>
                <wp:lineTo x="21538" y="0"/>
                <wp:lineTo x="-30" y="0"/>
              </wp:wrapPolygon>
            </wp:wrapTight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329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7">
            <wp:simplePos x="0" y="0"/>
            <wp:positionH relativeFrom="column">
              <wp:posOffset>-433705</wp:posOffset>
            </wp:positionH>
            <wp:positionV relativeFrom="paragraph">
              <wp:posOffset>6158230</wp:posOffset>
            </wp:positionV>
            <wp:extent cx="7273290" cy="3470275"/>
            <wp:effectExtent l="0" t="0" r="0" b="0"/>
            <wp:wrapTight wrapText="bothSides">
              <wp:wrapPolygon edited="0">
                <wp:start x="-31" y="0"/>
                <wp:lineTo x="-31" y="21425"/>
                <wp:lineTo x="21535" y="21425"/>
                <wp:lineTo x="21535" y="0"/>
                <wp:lineTo x="-31" y="0"/>
              </wp:wrapPolygon>
            </wp:wrapTight>
            <wp:docPr id="6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329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5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2</TotalTime>
  <Application>LibreOffice/6.4.1.1$Linux_X86_64 LibreOffice_project/40$Build-1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2020-03-05T19:41:13Z</dcterms:created>
  <dc:creator/>
  <dc:description/>
  <dc:language>en-US</dc:language>
  <cp:lastModifiedBy/>
  <dcterms:modified xsi:type="dcterms:W3CDTF">2020-03-05T19:43:47Z</dcterms:modified>
  <cp:revision>2</cp:revision>
  <dc:subject/>
  <dc:title>Default</dc:title>
</cp:coreProperties>
</file>